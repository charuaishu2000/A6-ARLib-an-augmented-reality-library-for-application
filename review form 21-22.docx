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90"/>
        <w:gridCol w:w="2340"/>
        <w:gridCol w:w="2430"/>
        <w:gridCol w:w="2520"/>
      </w:tblGrid>
      <w:tr w:rsidR="00853EE9" w:rsidRPr="002A628D" w:rsidTr="00853EE9">
        <w:trPr>
          <w:trHeight w:val="872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:rsidR="00876F3C" w:rsidRPr="00876F3C" w:rsidRDefault="008B0DCB" w:rsidP="008B0D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ARLib: An Augmented real</w:t>
            </w:r>
            <w:r w:rsidR="00622811">
              <w:rPr>
                <w:b/>
                <w:sz w:val="28"/>
              </w:rPr>
              <w:t>ity library for applications using</w:t>
            </w:r>
            <w:r>
              <w:rPr>
                <w:b/>
                <w:sz w:val="28"/>
              </w:rPr>
              <w:t xml:space="preserve"> unity </w:t>
            </w:r>
          </w:p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:rsidR="00853EE9" w:rsidRPr="002A628D" w:rsidRDefault="008B0DCB" w:rsidP="008B0DCB">
            <w:pPr>
              <w:rPr>
                <w:sz w:val="26"/>
                <w:szCs w:val="26"/>
              </w:rPr>
            </w:pPr>
            <w:r>
              <w:rPr>
                <w:b/>
                <w:sz w:val="28"/>
              </w:rPr>
              <w:t>Augmented reality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>&amp; Email Id)</w:t>
            </w:r>
          </w:p>
        </w:tc>
        <w:tc>
          <w:tcPr>
            <w:tcW w:w="7290" w:type="dxa"/>
            <w:gridSpan w:val="3"/>
          </w:tcPr>
          <w:p w:rsidR="00853EE9" w:rsidRPr="002A628D" w:rsidRDefault="00915AAD" w:rsidP="008B0DCB">
            <w:pPr>
              <w:rPr>
                <w:sz w:val="26"/>
                <w:szCs w:val="26"/>
              </w:rPr>
            </w:pPr>
            <w:r w:rsidRPr="00915AAD">
              <w:rPr>
                <w:sz w:val="26"/>
                <w:szCs w:val="26"/>
              </w:rPr>
              <w:t>Bangalore Trunk Road, Varadharajapuram, Nazarethpettai, Poonamallee, Chennai, Tamil Nadu 600123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:rsidR="00876F3C" w:rsidRDefault="00876F3C" w:rsidP="00876F3C">
            <w:pPr>
              <w:rPr>
                <w:b/>
                <w:sz w:val="28"/>
              </w:rPr>
            </w:pPr>
          </w:p>
          <w:p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211418104002</w:t>
            </w:r>
          </w:p>
        </w:tc>
        <w:tc>
          <w:tcPr>
            <w:tcW w:w="243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211418104008</w:t>
            </w:r>
          </w:p>
        </w:tc>
        <w:tc>
          <w:tcPr>
            <w:tcW w:w="252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211418104021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Aarthi R</w:t>
            </w:r>
          </w:p>
        </w:tc>
        <w:tc>
          <w:tcPr>
            <w:tcW w:w="243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Aishwarya C</w:t>
            </w:r>
          </w:p>
        </w:tc>
        <w:tc>
          <w:tcPr>
            <w:tcW w:w="252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915AAD" w:rsidRPr="002A628D" w:rsidRDefault="00915AA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Annie Divya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:rsidR="00853EE9" w:rsidRPr="002A628D" w:rsidRDefault="008B0DCB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Mrs.A.Kanchana</w:t>
            </w:r>
          </w:p>
        </w:tc>
      </w:tr>
    </w:tbl>
    <w:p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526"/>
        <w:gridCol w:w="4950"/>
        <w:gridCol w:w="1633"/>
        <w:gridCol w:w="1633"/>
        <w:gridCol w:w="1813"/>
      </w:tblGrid>
      <w:tr w:rsidR="00853EE9" w:rsidRPr="001B0195" w:rsidTr="005946AA">
        <w:trPr>
          <w:trHeight w:val="570"/>
        </w:trPr>
        <w:tc>
          <w:tcPr>
            <w:tcW w:w="1526" w:type="dxa"/>
            <w:vAlign w:val="center"/>
          </w:tcPr>
          <w:p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:rsidTr="005946AA">
        <w:trPr>
          <w:trHeight w:val="977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Zeroth</w:t>
            </w:r>
          </w:p>
          <w:p w:rsidR="00853EE9" w:rsidRDefault="00853EE9" w:rsidP="00853EE9">
            <w:pPr>
              <w:jc w:val="center"/>
            </w:pPr>
            <w:r>
              <w:t>Review</w:t>
            </w:r>
          </w:p>
          <w:p w:rsidR="00853EE9" w:rsidRDefault="00853EE9" w:rsidP="005946AA"/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1000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941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Second</w:t>
            </w:r>
          </w:p>
          <w:p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1015"/>
        </w:trPr>
        <w:tc>
          <w:tcPr>
            <w:tcW w:w="1526" w:type="dxa"/>
          </w:tcPr>
          <w:p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</w:tbl>
    <w:p w:rsidR="00853EE9" w:rsidRDefault="00853EE9" w:rsidP="00853EE9">
      <w:pPr>
        <w:tabs>
          <w:tab w:val="left" w:pos="0"/>
        </w:tabs>
      </w:pPr>
    </w:p>
    <w:p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:rsidR="00853EE9" w:rsidRDefault="00853EE9"/>
    <w:p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85A" w:rsidRDefault="00A8685A" w:rsidP="00CC556D">
      <w:r>
        <w:separator/>
      </w:r>
    </w:p>
  </w:endnote>
  <w:endnote w:type="continuationSeparator" w:id="1">
    <w:p w:rsidR="00A8685A" w:rsidRDefault="00A8685A" w:rsidP="00CC5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85A" w:rsidRDefault="00A8685A" w:rsidP="00CC556D">
      <w:r>
        <w:separator/>
      </w:r>
    </w:p>
  </w:footnote>
  <w:footnote w:type="continuationSeparator" w:id="1">
    <w:p w:rsidR="00A8685A" w:rsidRDefault="00A8685A" w:rsidP="00CC55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4" w:type="dxa"/>
      <w:jc w:val="center"/>
      <w:tblBorders>
        <w:bottom w:val="single" w:sz="4" w:space="0" w:color="auto"/>
      </w:tblBorders>
      <w:tblLook w:val="04A0"/>
    </w:tblPr>
    <w:tblGrid>
      <w:gridCol w:w="1690"/>
      <w:gridCol w:w="7132"/>
      <w:gridCol w:w="1982"/>
    </w:tblGrid>
    <w:tr w:rsidR="00CC556D" w:rsidRPr="00397AC3" w:rsidTr="00CC556D">
      <w:trPr>
        <w:jc w:val="center"/>
      </w:trPr>
      <w:tc>
        <w:tcPr>
          <w:tcW w:w="1690" w:type="dxa"/>
          <w:vAlign w:val="center"/>
        </w:tcPr>
        <w:p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:rsidR="00CC556D" w:rsidRDefault="00CC55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F3C"/>
    <w:rsid w:val="00252B78"/>
    <w:rsid w:val="003565AF"/>
    <w:rsid w:val="0048072D"/>
    <w:rsid w:val="0052482D"/>
    <w:rsid w:val="005946AA"/>
    <w:rsid w:val="00622811"/>
    <w:rsid w:val="00667AA4"/>
    <w:rsid w:val="00853EE9"/>
    <w:rsid w:val="00876F3C"/>
    <w:rsid w:val="008B0DCB"/>
    <w:rsid w:val="009131B4"/>
    <w:rsid w:val="00915AAD"/>
    <w:rsid w:val="00933D5E"/>
    <w:rsid w:val="009F7326"/>
    <w:rsid w:val="00A8685A"/>
    <w:rsid w:val="00C87BF2"/>
    <w:rsid w:val="00CC556D"/>
    <w:rsid w:val="00E12D80"/>
    <w:rsid w:val="00EB308F"/>
    <w:rsid w:val="00F65CE1"/>
    <w:rsid w:val="00FA3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panimalar.dotx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Dell</cp:lastModifiedBy>
  <cp:revision>3</cp:revision>
  <dcterms:created xsi:type="dcterms:W3CDTF">2022-04-24T11:40:00Z</dcterms:created>
  <dcterms:modified xsi:type="dcterms:W3CDTF">2022-04-24T11:44:00Z</dcterms:modified>
</cp:coreProperties>
</file>